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ASSAULT &amp; PEPPA </w:t>
      </w:r>
    </w:p>
    <w:p>
      <w:pPr>
        <w:pStyle w:val="2"/>
        <w:keepNext w:val="0"/>
        <w:keepLines w:val="0"/>
        <w:widowControl/>
        <w:suppressLineNumbers w:val="0"/>
      </w:pPr>
      <w:r>
        <w:t>Angry dad attacks adventure park worker after Peppa Pig character George Pig ‘knocks child over’</w:t>
      </w:r>
    </w:p>
    <w:p>
      <w:pPr>
        <w:pStyle w:val="3"/>
        <w:keepNext w:val="0"/>
        <w:keepLines w:val="0"/>
        <w:widowControl/>
        <w:suppressLineNumbers w:val="0"/>
      </w:pPr>
      <w:r>
        <w:t>The worker was leading the characters to a picnic after a show when the Peppa Pig character accidentally bumped into a young lad, causing him to fall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By Alex West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9th August 2018, 7:29 pm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Updated: 9th August 2018, 7:29 pm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AN adventure park worker was attacked by an angry dad after a child was knocked over at a Peppa Pig fancy dress party.</w:t>
      </w:r>
    </w:p>
    <w:p>
      <w:pPr>
        <w:pStyle w:val="3"/>
        <w:keepNext w:val="0"/>
        <w:keepLines w:val="0"/>
        <w:widowControl/>
        <w:suppressLineNumbers w:val="0"/>
      </w:pPr>
      <w:r>
        <w:t>She was leading the characters into a picnic area after the show when George Pig bumped into the young lad, causing him to fall over.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George Pig, left, got into a tumble after he and a young lad bumped into each other </w:t>
      </w:r>
    </w:p>
    <w:p>
      <w:pPr>
        <w:pStyle w:val="3"/>
        <w:keepNext w:val="0"/>
        <w:keepLines w:val="0"/>
        <w:widowControl/>
        <w:suppressLineNumbers w:val="0"/>
      </w:pPr>
      <w:r>
        <w:t>A man, believed to be related to the youngster, then repeatedly slammed a fire door into the woman, stopping her from getting in.</w:t>
      </w:r>
    </w:p>
    <w:p>
      <w:pPr>
        <w:pStyle w:val="3"/>
        <w:keepNext w:val="0"/>
        <w:keepLines w:val="0"/>
        <w:widowControl/>
        <w:suppressLineNumbers w:val="0"/>
      </w:pPr>
      <w:r>
        <w:t>The attack happened on Sunday lunchtime at the Folly Farm park near Saundersfoot in Pembrokeshire, south west Wales.</w:t>
      </w:r>
    </w:p>
    <w:p>
      <w:pPr>
        <w:pStyle w:val="3"/>
        <w:keepNext w:val="0"/>
        <w:keepLines w:val="0"/>
        <w:widowControl/>
        <w:suppressLineNumbers w:val="0"/>
      </w:pPr>
      <w:r>
        <w:t>A Dyfed Powys Police spokeswoman said: “A woman reported that while leading Peppa Pig characters into the indoor picnic area, a child bumped into the person dressed as George Pig and fell over.</w:t>
      </w:r>
    </w:p>
    <w:p>
      <w:pPr>
        <w:pStyle w:val="3"/>
        <w:keepNext w:val="0"/>
        <w:keepLines w:val="0"/>
        <w:widowControl/>
        <w:suppressLineNumbers w:val="0"/>
      </w:pPr>
      <w:r>
        <w:t>“The victim says a man reacted to this by pushing a fire door into her, preventing her from entering the building. He is reported to have pushed the door on to her several times.”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D3893"/>
    <w:rsid w:val="6D535020"/>
    <w:rsid w:val="77E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zzy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2018-08-11T10:45:00Z</dcterms:created>
  <dc:creator>sts161流年岁月</dc:creator>
  <cp:lastModifiedBy>sts161流年岁月</cp:lastModifiedBy>
  <dcterms:modified xsi:type="dcterms:W3CDTF">2018-08-11T10:46:01Z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